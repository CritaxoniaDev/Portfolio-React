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E52FEB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5DAB58CD" w:rsidR="0017455A" w:rsidRPr="0017455A" w:rsidRDefault="005B3CE2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Gian RAPhael d. alcantara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50DFDBE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Ci</w:t>
            </w:r>
            <w:r w:rsidR="003660F1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ty of San Jose Del Monte, Bulacan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, </w:t>
            </w:r>
            <w:r w:rsidR="003660F1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Philippines</w:t>
            </w:r>
            <w:r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</w:t>
            </w:r>
            <w:r w:rsidR="003660F1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+63 9</w:t>
            </w:r>
            <w:r w:rsidR="005B3CE2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26 774 3588</w:t>
            </w:r>
            <w:r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 w:rsidR="005B3CE2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raphaelalcantara51@gmail.com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1264DF03" w14:textId="4EBCC3CF" w:rsidR="0017455A" w:rsidRPr="0017455A" w:rsidRDefault="00693354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Driven by a deep passion </w:t>
            </w:r>
            <w:r w:rsidR="00F66B8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for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Technology and Innovation, I am dedicated to mastering programming languages, algorithms</w:t>
            </w:r>
            <w:r w:rsidR="002130B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, and software development methodologies. And my goal is to become a proficient software developer, adept </w:t>
            </w:r>
            <w:r w:rsidR="00AB333D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at</w:t>
            </w:r>
            <w:r w:rsidR="002130B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complex problems and contributing to pio</w:t>
            </w:r>
            <w:r w:rsidR="00F66B8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neering projects. And I am strived to go beyond academic achievements, aiming to utilize </w:t>
            </w:r>
            <w:r w:rsidR="00227285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my skills to develop impactful solutions that address real-world challenges</w:t>
            </w:r>
            <w:r w:rsidR="00A8313D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, enhance user experience, optimize system performance, and </w:t>
            </w:r>
            <w:r w:rsidR="00AB333D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revolutionize industries through software solutions.</w:t>
            </w:r>
          </w:p>
          <w:p w14:paraId="42CC3614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334813B3" w14:textId="173CE1FA" w:rsidR="0017455A" w:rsidRDefault="0017455A" w:rsidP="001254B3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Fonts w:ascii="Calibri" w:eastAsia="Calibri" w:hAnsi="Calibri" w:cs="Calibri"/>
                <w:color w:val="0000FF"/>
                <w:u w:val="single" w:color="0000FF"/>
              </w:rPr>
            </w:pPr>
            <w:r>
              <w:rPr>
                <w:rFonts w:ascii="Calibri" w:eastAsia="Calibri" w:hAnsi="Calibri" w:cs="Calibri"/>
                <w:color w:val="0000FF"/>
                <w:u w:val="single" w:color="0000FF"/>
              </w:rPr>
              <w:t>Your Name</w:t>
            </w:r>
            <w:r w:rsidRPr="0017455A">
              <w:rPr>
                <w:rFonts w:ascii="Calibri" w:eastAsia="Calibri" w:hAnsi="Calibri" w:cs="Calibri"/>
                <w:color w:val="0000FF"/>
                <w:spacing w:val="-1"/>
                <w:u w:val="single" w:color="0000FF"/>
              </w:rPr>
              <w:t xml:space="preserve"> </w:t>
            </w:r>
            <w:r w:rsidR="00635C7C">
              <w:rPr>
                <w:rFonts w:ascii="Calibri" w:eastAsia="Calibri" w:hAnsi="Calibri" w:cs="Calibri"/>
                <w:color w:val="0000FF"/>
                <w:u w:val="single" w:color="0000FF"/>
              </w:rPr>
              <w:t>–</w:t>
            </w:r>
            <w:r w:rsidRPr="0017455A">
              <w:rPr>
                <w:rFonts w:ascii="Calibri" w:eastAsia="Calibri" w:hAnsi="Calibri" w:cs="Calibri"/>
                <w:color w:val="0000FF"/>
                <w:spacing w:val="-7"/>
                <w:u w:val="single" w:color="0000FF"/>
              </w:rPr>
              <w:t xml:space="preserve"> </w:t>
            </w:r>
            <w:r w:rsidRPr="0017455A">
              <w:rPr>
                <w:rFonts w:ascii="Calibri" w:eastAsia="Calibri" w:hAnsi="Calibri" w:cs="Calibri"/>
                <w:color w:val="0000FF"/>
                <w:u w:val="single" w:color="0000FF"/>
              </w:rPr>
              <w:t>Introduction</w:t>
            </w:r>
          </w:p>
          <w:p w14:paraId="38E98E4C" w14:textId="77777777" w:rsidR="00635C7C" w:rsidRPr="001254B3" w:rsidRDefault="00635C7C" w:rsidP="001254B3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Fonts w:ascii="Calibri" w:eastAsia="Calibri" w:hAnsi="Calibri" w:cs="Calibri"/>
                <w:color w:val="auto"/>
              </w:rPr>
            </w:pP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4E3D2375" w14:textId="12774AEB" w:rsidR="0017455A" w:rsidRDefault="00635C7C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Segoe UI" w:eastAsia="Calibri" w:hAnsi="Segoe UI" w:cs="Segoe UI"/>
                <w:bCs/>
                <w:color w:val="auto"/>
                <w:sz w:val="21"/>
                <w:szCs w:val="21"/>
              </w:rPr>
            </w:pPr>
            <w:hyperlink r:id="rId11" w:history="1">
              <w:r w:rsidRPr="00992C00">
                <w:rPr>
                  <w:rStyle w:val="Hyperlink"/>
                  <w:rFonts w:ascii="Segoe UI" w:eastAsia="Calibri" w:hAnsi="Segoe UI" w:cs="Segoe UI"/>
                  <w:bCs/>
                  <w:sz w:val="21"/>
                  <w:szCs w:val="21"/>
                </w:rPr>
                <w:t>https://critaxoniadev.github.io/Portfolio/</w:t>
              </w:r>
            </w:hyperlink>
          </w:p>
          <w:p w14:paraId="4D13BA0F" w14:textId="77777777" w:rsidR="00635C7C" w:rsidRPr="001254B3" w:rsidRDefault="00635C7C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Segoe UI" w:eastAsia="Calibri" w:hAnsi="Segoe UI" w:cs="Segoe UI"/>
                <w:bCs/>
                <w:color w:val="auto"/>
                <w:sz w:val="21"/>
                <w:szCs w:val="21"/>
              </w:rPr>
            </w:pPr>
          </w:p>
          <w:p w14:paraId="7C384471" w14:textId="7EA566EE" w:rsidR="00211A0F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1F46F7B7" w14:textId="717E0BA3" w:rsidR="00211A0F" w:rsidRDefault="00635C7C" w:rsidP="0017455A">
            <w:pPr>
              <w:spacing w:line="240" w:lineRule="auto"/>
              <w:jc w:val="both"/>
              <w:textAlignment w:val="baseline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12" w:history="1">
              <w:r w:rsidRPr="00992C00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www.linkedin.com/in/gian-alcantara-7293282a9</w:t>
              </w:r>
            </w:hyperlink>
          </w:p>
          <w:p w14:paraId="78DE82A1" w14:textId="6C735313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5E048006" w:rsidR="0017455A" w:rsidRPr="0017455A" w:rsidRDefault="00AF4B75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Applied Degree in Software Engineering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Educlaas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</w:t>
            </w:r>
          </w:p>
          <w:p w14:paraId="7D89B2EB" w14:textId="48267302" w:rsidR="0017455A" w:rsidRPr="0017455A" w:rsidRDefault="00AF4B75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Ongoing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45147070" w:rsidR="0017455A" w:rsidRPr="0017455A" w:rsidRDefault="00053931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Bachelor of Science in Information Technology – Software Engineering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First City Providential College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3DF1FF1F" w14:textId="77777777" w:rsidR="0017455A" w:rsidRDefault="00AF4B75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Ongoing</w:t>
            </w:r>
          </w:p>
          <w:p w14:paraId="165EF30F" w14:textId="77777777" w:rsidR="00053931" w:rsidRDefault="00053931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Cs w:val="24"/>
                <w:lang w:val="en-IN" w:eastAsia="en-IN"/>
              </w:rPr>
            </w:pPr>
          </w:p>
          <w:p w14:paraId="54A33A78" w14:textId="52EC34A7" w:rsidR="00053931" w:rsidRPr="0017455A" w:rsidRDefault="00053931" w:rsidP="00053931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General Academic Strand (GAS)</w:t>
            </w:r>
            <w:r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Sapang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Palay National High School</w:t>
            </w:r>
          </w:p>
          <w:p w14:paraId="4CD7D3B7" w14:textId="48F88880" w:rsidR="00053931" w:rsidRPr="00053931" w:rsidRDefault="00053931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1</w:t>
            </w:r>
            <w:r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637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1343"/>
            </w:tblGrid>
            <w:tr w:rsidR="001640BC" w:rsidRPr="0017455A" w14:paraId="2ED093A2" w14:textId="77777777" w:rsidTr="001640BC">
              <w:trPr>
                <w:trHeight w:val="216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412811DB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Adaptability</w:t>
                  </w:r>
                </w:p>
                <w:p w14:paraId="61D83E46" w14:textId="408D1F82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Communication Skills</w:t>
                  </w:r>
                </w:p>
                <w:p w14:paraId="26BF3293" w14:textId="12A09929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Teamwork</w:t>
                  </w:r>
                </w:p>
                <w:p w14:paraId="7C6C4BA0" w14:textId="77777777" w:rsidR="001640BC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Leadership</w:t>
                  </w:r>
                </w:p>
                <w:p w14:paraId="4EA97476" w14:textId="683F7443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Time Management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3D6778" w14:textId="6C224E7A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Creativity</w:t>
                  </w:r>
                </w:p>
                <w:p w14:paraId="3BB75138" w14:textId="5CE13279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Innovative</w:t>
                  </w:r>
                </w:p>
                <w:p w14:paraId="02B39708" w14:textId="7391757E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 xml:space="preserve">Problem-solving </w:t>
                  </w:r>
                </w:p>
                <w:p w14:paraId="3EB5BE89" w14:textId="6C6DB863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Computer Literate</w:t>
                  </w:r>
                </w:p>
                <w:p w14:paraId="1913F8D7" w14:textId="4A506DDD" w:rsidR="001640BC" w:rsidRPr="0017455A" w:rsidRDefault="001640BC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Critical Thinking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640BC" w:rsidRPr="0017455A" w:rsidRDefault="001640BC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52AFEA51" w14:textId="77777777" w:rsidTr="00755B51">
        <w:trPr>
          <w:trHeight w:val="216"/>
        </w:trPr>
        <w:tc>
          <w:tcPr>
            <w:tcW w:w="11464" w:type="dxa"/>
            <w:tcBorders>
              <w:top w:val="single" w:sz="24" w:space="0" w:color="53BB89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21B0E209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6"/>
                <w:szCs w:val="16"/>
                <w:lang w:val="en-IN" w:eastAsia="en-IN"/>
              </w:rPr>
              <w:t> </w:t>
            </w:r>
          </w:p>
          <w:p w14:paraId="6333BB93" w14:textId="688C8272" w:rsidR="006D6225" w:rsidRPr="006D6225" w:rsidRDefault="0017455A" w:rsidP="006D6225">
            <w:pPr>
              <w:spacing w:line="360" w:lineRule="auto"/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EXPERIENCE</w:t>
            </w:r>
          </w:p>
        </w:tc>
      </w:tr>
    </w:tbl>
    <w:p w14:paraId="41BCFF31" w14:textId="77777777" w:rsidR="0017455A" w:rsidRPr="0017455A" w:rsidRDefault="0017455A" w:rsidP="0017455A">
      <w:pPr>
        <w:spacing w:line="240" w:lineRule="auto"/>
        <w:jc w:val="both"/>
        <w:textAlignment w:val="baseline"/>
        <w:rPr>
          <w:rFonts w:ascii="Segoe UI" w:eastAsia="Times New Roman" w:hAnsi="Segoe UI" w:cs="Segoe UI"/>
          <w:color w:val="266044"/>
          <w:sz w:val="18"/>
          <w:szCs w:val="18"/>
          <w:lang w:val="en-IN" w:eastAsia="en-IN"/>
        </w:rPr>
      </w:pPr>
      <w:r w:rsidRPr="0017455A">
        <w:rPr>
          <w:rFonts w:ascii="Calibri" w:eastAsia="Times New Roman" w:hAnsi="Calibri" w:cs="Calibri"/>
          <w:color w:val="auto"/>
          <w:szCs w:val="20"/>
          <w:lang w:val="en-IN" w:eastAsia="en-IN"/>
        </w:rPr>
        <w:t> </w:t>
      </w:r>
    </w:p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E52FEB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EFF90" w14:textId="77777777" w:rsidR="00F93FDA" w:rsidRDefault="00F93FDA" w:rsidP="00E97F0F">
      <w:r>
        <w:separator/>
      </w:r>
    </w:p>
  </w:endnote>
  <w:endnote w:type="continuationSeparator" w:id="0">
    <w:p w14:paraId="3473A753" w14:textId="77777777" w:rsidR="00F93FDA" w:rsidRDefault="00F93FDA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05AD6" w14:textId="77777777" w:rsidR="00F93FDA" w:rsidRDefault="00F93FDA" w:rsidP="00E97F0F">
      <w:r>
        <w:separator/>
      </w:r>
    </w:p>
  </w:footnote>
  <w:footnote w:type="continuationSeparator" w:id="0">
    <w:p w14:paraId="5898E847" w14:textId="77777777" w:rsidR="00F93FDA" w:rsidRDefault="00F93FDA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881353593" name="Picture 8813535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D0D3B62"/>
    <w:multiLevelType w:val="hybridMultilevel"/>
    <w:tmpl w:val="D8B67E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33B13BF2"/>
    <w:multiLevelType w:val="hybridMultilevel"/>
    <w:tmpl w:val="C55CF730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A14099"/>
    <w:multiLevelType w:val="hybridMultilevel"/>
    <w:tmpl w:val="C7662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3"/>
  </w:num>
  <w:num w:numId="2" w16cid:durableId="1850561498">
    <w:abstractNumId w:val="9"/>
  </w:num>
  <w:num w:numId="3" w16cid:durableId="1439131869">
    <w:abstractNumId w:val="6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7"/>
  </w:num>
  <w:num w:numId="7" w16cid:durableId="1117724696">
    <w:abstractNumId w:val="0"/>
  </w:num>
  <w:num w:numId="8" w16cid:durableId="1204094986">
    <w:abstractNumId w:val="5"/>
  </w:num>
  <w:num w:numId="9" w16cid:durableId="1305546869">
    <w:abstractNumId w:val="2"/>
  </w:num>
  <w:num w:numId="10" w16cid:durableId="303700060">
    <w:abstractNumId w:val="8"/>
  </w:num>
  <w:num w:numId="11" w16cid:durableId="1770807883">
    <w:abstractNumId w:val="4"/>
  </w:num>
  <w:num w:numId="12" w16cid:durableId="630552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53931"/>
    <w:rsid w:val="00064367"/>
    <w:rsid w:val="00070D24"/>
    <w:rsid w:val="000761F2"/>
    <w:rsid w:val="000B3574"/>
    <w:rsid w:val="000B6298"/>
    <w:rsid w:val="000D5216"/>
    <w:rsid w:val="001054FD"/>
    <w:rsid w:val="0010570D"/>
    <w:rsid w:val="001254B3"/>
    <w:rsid w:val="00147476"/>
    <w:rsid w:val="001640BC"/>
    <w:rsid w:val="0017455A"/>
    <w:rsid w:val="00180710"/>
    <w:rsid w:val="00195EF4"/>
    <w:rsid w:val="001B0C0D"/>
    <w:rsid w:val="001C308F"/>
    <w:rsid w:val="001D7755"/>
    <w:rsid w:val="0020295E"/>
    <w:rsid w:val="00211A0F"/>
    <w:rsid w:val="002130B9"/>
    <w:rsid w:val="00222532"/>
    <w:rsid w:val="00227285"/>
    <w:rsid w:val="00285F5A"/>
    <w:rsid w:val="002D6F34"/>
    <w:rsid w:val="002F2FD5"/>
    <w:rsid w:val="0030456C"/>
    <w:rsid w:val="00304FD1"/>
    <w:rsid w:val="00305E98"/>
    <w:rsid w:val="00347C6E"/>
    <w:rsid w:val="00356697"/>
    <w:rsid w:val="003660F1"/>
    <w:rsid w:val="00385FE3"/>
    <w:rsid w:val="003B446A"/>
    <w:rsid w:val="003C39A0"/>
    <w:rsid w:val="003E6EB5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5471"/>
    <w:rsid w:val="005A4905"/>
    <w:rsid w:val="005A5DD3"/>
    <w:rsid w:val="005B3CE2"/>
    <w:rsid w:val="00606DF2"/>
    <w:rsid w:val="006116F4"/>
    <w:rsid w:val="00615397"/>
    <w:rsid w:val="00635C7C"/>
    <w:rsid w:val="00643E15"/>
    <w:rsid w:val="00651F22"/>
    <w:rsid w:val="00661CC4"/>
    <w:rsid w:val="00693354"/>
    <w:rsid w:val="006B3609"/>
    <w:rsid w:val="006C7B3E"/>
    <w:rsid w:val="006D6225"/>
    <w:rsid w:val="006E6F61"/>
    <w:rsid w:val="007310E8"/>
    <w:rsid w:val="00732126"/>
    <w:rsid w:val="00783599"/>
    <w:rsid w:val="007971F6"/>
    <w:rsid w:val="007A5431"/>
    <w:rsid w:val="008945CD"/>
    <w:rsid w:val="008A21D3"/>
    <w:rsid w:val="008B3A32"/>
    <w:rsid w:val="008B6187"/>
    <w:rsid w:val="008C49DB"/>
    <w:rsid w:val="008C5D5E"/>
    <w:rsid w:val="008F2D67"/>
    <w:rsid w:val="00913310"/>
    <w:rsid w:val="009653F9"/>
    <w:rsid w:val="009A0812"/>
    <w:rsid w:val="00A06949"/>
    <w:rsid w:val="00A07189"/>
    <w:rsid w:val="00A07BB9"/>
    <w:rsid w:val="00A17283"/>
    <w:rsid w:val="00A23A83"/>
    <w:rsid w:val="00A40DEC"/>
    <w:rsid w:val="00A66AFF"/>
    <w:rsid w:val="00A8313D"/>
    <w:rsid w:val="00AA3564"/>
    <w:rsid w:val="00AB333D"/>
    <w:rsid w:val="00AB4707"/>
    <w:rsid w:val="00AB7F84"/>
    <w:rsid w:val="00AE1FE7"/>
    <w:rsid w:val="00AE6ECA"/>
    <w:rsid w:val="00AF4B75"/>
    <w:rsid w:val="00B00B32"/>
    <w:rsid w:val="00B24411"/>
    <w:rsid w:val="00B9694A"/>
    <w:rsid w:val="00BC1C12"/>
    <w:rsid w:val="00BD6F90"/>
    <w:rsid w:val="00BE4C39"/>
    <w:rsid w:val="00BF75B2"/>
    <w:rsid w:val="00C023F5"/>
    <w:rsid w:val="00C163C0"/>
    <w:rsid w:val="00C74AF9"/>
    <w:rsid w:val="00CB62BF"/>
    <w:rsid w:val="00CC0FFE"/>
    <w:rsid w:val="00CE3B09"/>
    <w:rsid w:val="00D44846"/>
    <w:rsid w:val="00D44C0E"/>
    <w:rsid w:val="00D54081"/>
    <w:rsid w:val="00D67D16"/>
    <w:rsid w:val="00E1274E"/>
    <w:rsid w:val="00E52FEB"/>
    <w:rsid w:val="00E7344F"/>
    <w:rsid w:val="00E76C1C"/>
    <w:rsid w:val="00E76D1E"/>
    <w:rsid w:val="00E97F0F"/>
    <w:rsid w:val="00EA2EA7"/>
    <w:rsid w:val="00EF0426"/>
    <w:rsid w:val="00F06B66"/>
    <w:rsid w:val="00F51680"/>
    <w:rsid w:val="00F66B8A"/>
    <w:rsid w:val="00F73B1E"/>
    <w:rsid w:val="00F8047B"/>
    <w:rsid w:val="00F93FDA"/>
    <w:rsid w:val="00FA3628"/>
    <w:rsid w:val="00FA7765"/>
    <w:rsid w:val="00FB5FCF"/>
    <w:rsid w:val="00FF16A4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31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gian-alcantara-7293282a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itaxoniadev.github.io/Portfolio/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AB63967CD6488854DD89D2D85B0A" ma:contentTypeVersion="20" ma:contentTypeDescription="Create a new document." ma:contentTypeScope="" ma:versionID="83da5834355d5e85ae2a6044abb2882f">
  <xsd:schema xmlns:xsd="http://www.w3.org/2001/XMLSchema" xmlns:xs="http://www.w3.org/2001/XMLSchema" xmlns:p="http://schemas.microsoft.com/office/2006/metadata/properties" xmlns:ns1="http://schemas.microsoft.com/sharepoint/v3" xmlns:ns2="b3e0b08a-a076-49e7-90bf-3c24f7421064" xmlns:ns3="14e1605d-5a6e-4447-9c94-8dbf8d0c87f7" targetNamespace="http://schemas.microsoft.com/office/2006/metadata/properties" ma:root="true" ma:fieldsID="ea6d986467082eaf99ceca8cceb56821" ns1:_="" ns2:_="" ns3:_="">
    <xsd:import namespace="http://schemas.microsoft.com/sharepoint/v3"/>
    <xsd:import namespace="b3e0b08a-a076-49e7-90bf-3c24f7421064"/>
    <xsd:import namespace="14e1605d-5a6e-4447-9c94-8dbf8d0c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0b08a-a076-49e7-90bf-3c24f7421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1605d-5a6e-4447-9c94-8dbf8d0c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cfeb41-a5a1-4b4b-987a-2188403245c1}" ma:internalName="TaxCatchAll" ma:showField="CatchAllData" ma:web="14e1605d-5a6e-4447-9c94-8dbf8d0c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e1605d-5a6e-4447-9c94-8dbf8d0c87f7" xsi:nil="true"/>
    <MediaServiceKeyPoints xmlns="b3e0b08a-a076-49e7-90bf-3c24f7421064" xsi:nil="true"/>
    <lcf76f155ced4ddcb4097134ff3c332f xmlns="b3e0b08a-a076-49e7-90bf-3c24f742106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10428-DC90-4D05-8F9B-A43968E8F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e0b08a-a076-49e7-90bf-3c24f7421064"/>
    <ds:schemaRef ds:uri="14e1605d-5a6e-4447-9c94-8dbf8d0c8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14e1605d-5a6e-4447-9c94-8dbf8d0c87f7"/>
    <ds:schemaRef ds:uri="b3e0b08a-a076-49e7-90bf-3c24f742106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2024-06-13T03:25:00Z</dcterms:created>
  <dcterms:modified xsi:type="dcterms:W3CDTF">2024-06-13T03:47:00Z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0x010100D7A0AB63967CD6488854DD89D2D85B0A</vt:lpwstr>
  </property>
</Properties>
</file>